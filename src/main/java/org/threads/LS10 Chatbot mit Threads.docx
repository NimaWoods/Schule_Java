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7BC" w14:textId="73EAF97E" w:rsidR="006D45AD" w:rsidRPr="0024553D" w:rsidRDefault="006D45AD" w:rsidP="006D45AD">
      <w:pPr>
        <w:pStyle w:val="Aufgabentext"/>
        <w:spacing w:before="120"/>
        <w:jc w:val="both"/>
        <w:rPr>
          <w:color w:val="000000" w:themeColor="text1"/>
        </w:rPr>
      </w:pPr>
      <w:r w:rsidRPr="0024553D">
        <w:rPr>
          <w:color w:val="000000" w:themeColor="text1"/>
        </w:rPr>
        <w:t xml:space="preserve">Der Spieleclub „Games4ever“ </w:t>
      </w:r>
      <w:r w:rsidR="008127D1" w:rsidRPr="0024553D">
        <w:rPr>
          <w:color w:val="000000" w:themeColor="text1"/>
        </w:rPr>
        <w:t xml:space="preserve">möchte </w:t>
      </w:r>
      <w:r w:rsidR="00B7002F">
        <w:rPr>
          <w:color w:val="000000" w:themeColor="text1"/>
        </w:rPr>
        <w:t xml:space="preserve">verschiedene </w:t>
      </w:r>
      <w:r w:rsidR="0024553D">
        <w:rPr>
          <w:color w:val="000000" w:themeColor="text1"/>
        </w:rPr>
        <w:t xml:space="preserve">Spiele </w:t>
      </w:r>
      <w:r w:rsidR="003801F9" w:rsidRPr="0024553D">
        <w:rPr>
          <w:color w:val="000000" w:themeColor="text1"/>
        </w:rPr>
        <w:t xml:space="preserve">mit 2 bis </w:t>
      </w:r>
      <w:r w:rsidR="0024553D">
        <w:rPr>
          <w:color w:val="000000" w:themeColor="text1"/>
        </w:rPr>
        <w:t>10</w:t>
      </w:r>
      <w:r w:rsidR="003801F9" w:rsidRPr="0024553D">
        <w:rPr>
          <w:color w:val="000000" w:themeColor="text1"/>
        </w:rPr>
        <w:t xml:space="preserve"> Spielern</w:t>
      </w:r>
      <w:r w:rsidR="008127D1" w:rsidRPr="0024553D">
        <w:rPr>
          <w:color w:val="000000" w:themeColor="text1"/>
        </w:rPr>
        <w:t xml:space="preserve"> von verschiedenen Rechnern aus </w:t>
      </w:r>
      <w:r w:rsidR="00B7002F">
        <w:rPr>
          <w:color w:val="000000" w:themeColor="text1"/>
        </w:rPr>
        <w:t>spielen</w:t>
      </w:r>
      <w:r w:rsidRPr="0024553D">
        <w:rPr>
          <w:color w:val="000000" w:themeColor="text1"/>
        </w:rPr>
        <w:t>.</w:t>
      </w:r>
      <w:r w:rsidR="008127D1" w:rsidRPr="0024553D">
        <w:rPr>
          <w:color w:val="000000" w:themeColor="text1"/>
        </w:rPr>
        <w:t xml:space="preserve"> </w:t>
      </w:r>
    </w:p>
    <w:p w14:paraId="3402F2BD" w14:textId="77777777" w:rsidR="006D45AD" w:rsidRPr="0093168F" w:rsidRDefault="006D45AD" w:rsidP="006D45AD">
      <w:pPr>
        <w:pStyle w:val="Aufgabentext"/>
        <w:spacing w:before="120"/>
        <w:jc w:val="both"/>
        <w:rPr>
          <w:color w:val="FF0000"/>
          <w:sz w:val="2"/>
          <w:szCs w:val="2"/>
        </w:rPr>
      </w:pPr>
    </w:p>
    <w:p w14:paraId="21D86F0A" w14:textId="2841A28E" w:rsidR="006D45AD" w:rsidRPr="0024553D" w:rsidRDefault="006D45AD" w:rsidP="006D45AD">
      <w:pPr>
        <w:pStyle w:val="Aufgabentext"/>
        <w:pBdr>
          <w:top w:val="single" w:sz="4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>Gesprächsprotokoll des Kundengesprächs</w:t>
      </w:r>
      <w:r w:rsidR="0024553D">
        <w:rPr>
          <w:rFonts w:ascii="Times New Roman" w:hAnsi="Times New Roman" w:cs="Times New Roman"/>
          <w:color w:val="000000" w:themeColor="text1"/>
        </w:rPr>
        <w:t>:</w:t>
      </w:r>
      <w:r w:rsidRPr="0024553D">
        <w:rPr>
          <w:rFonts w:ascii="Times New Roman" w:hAnsi="Times New Roman" w:cs="Times New Roman"/>
          <w:color w:val="000000" w:themeColor="text1"/>
        </w:rPr>
        <w:t xml:space="preserve"> </w:t>
      </w:r>
    </w:p>
    <w:p w14:paraId="701D7D00" w14:textId="6DC71440" w:rsidR="008127D1" w:rsidRPr="0024553D" w:rsidRDefault="006D45AD" w:rsidP="008127D1">
      <w:pPr>
        <w:pStyle w:val="Aufgabentext"/>
        <w:spacing w:before="120"/>
        <w:jc w:val="both"/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 xml:space="preserve">Anwesend: </w:t>
      </w:r>
      <w:r w:rsidR="008127D1" w:rsidRPr="0024553D">
        <w:rPr>
          <w:rFonts w:ascii="Times New Roman" w:hAnsi="Times New Roman" w:cs="Times New Roman"/>
          <w:color w:val="000000" w:themeColor="text1"/>
        </w:rPr>
        <w:t xml:space="preserve">Emma </w:t>
      </w:r>
      <w:r w:rsidR="00B7002F">
        <w:rPr>
          <w:rFonts w:ascii="Times New Roman" w:hAnsi="Times New Roman" w:cs="Times New Roman"/>
          <w:color w:val="000000" w:themeColor="text1"/>
        </w:rPr>
        <w:t>Schlaumeier</w:t>
      </w:r>
      <w:r w:rsidR="008127D1" w:rsidRPr="0024553D">
        <w:rPr>
          <w:rFonts w:ascii="Times New Roman" w:hAnsi="Times New Roman" w:cs="Times New Roman"/>
          <w:color w:val="000000" w:themeColor="text1"/>
        </w:rPr>
        <w:t xml:space="preserve">, Mattis </w:t>
      </w:r>
      <w:r w:rsidR="00A2481B">
        <w:rPr>
          <w:rFonts w:ascii="Times New Roman" w:hAnsi="Times New Roman" w:cs="Times New Roman"/>
          <w:color w:val="000000" w:themeColor="text1"/>
        </w:rPr>
        <w:t>Brettmann</w:t>
      </w:r>
    </w:p>
    <w:p w14:paraId="6900C8F9" w14:textId="77777777" w:rsidR="003A269A" w:rsidRPr="0024553D" w:rsidRDefault="003A269A" w:rsidP="003A269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>Die Spielzüge sollen von verschiedenen Rechnern aus getätigt werden.</w:t>
      </w:r>
    </w:p>
    <w:p w14:paraId="6458247F" w14:textId="77777777" w:rsidR="003A269A" w:rsidRPr="0024553D" w:rsidRDefault="003A269A" w:rsidP="003A269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 xml:space="preserve">Was wer macht wird in </w:t>
      </w:r>
      <w:r>
        <w:rPr>
          <w:rFonts w:ascii="Times New Roman" w:hAnsi="Times New Roman" w:cs="Times New Roman"/>
          <w:color w:val="000000" w:themeColor="text1"/>
        </w:rPr>
        <w:t xml:space="preserve">der ersten Version als Text in </w:t>
      </w:r>
      <w:r w:rsidRPr="0024553D">
        <w:rPr>
          <w:rFonts w:ascii="Times New Roman" w:hAnsi="Times New Roman" w:cs="Times New Roman"/>
          <w:color w:val="000000" w:themeColor="text1"/>
        </w:rPr>
        <w:t>einem Chat</w:t>
      </w:r>
      <w:r>
        <w:rPr>
          <w:rFonts w:ascii="Times New Roman" w:hAnsi="Times New Roman" w:cs="Times New Roman"/>
          <w:color w:val="000000" w:themeColor="text1"/>
        </w:rPr>
        <w:t>-</w:t>
      </w:r>
      <w:r w:rsidRPr="0024553D">
        <w:rPr>
          <w:rFonts w:ascii="Times New Roman" w:hAnsi="Times New Roman" w:cs="Times New Roman"/>
          <w:color w:val="000000" w:themeColor="text1"/>
        </w:rPr>
        <w:t>Fenster angezeigt.</w:t>
      </w:r>
    </w:p>
    <w:p w14:paraId="3C404432" w14:textId="47D84B7E" w:rsidR="003A269A" w:rsidRDefault="003A269A" w:rsidP="006D45AD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Das Spielbrett ist ein zweidimensionales Raster, auf dem Spielfiguren ein bis zwei Schritte in jede Richtung gehen können. </w:t>
      </w:r>
    </w:p>
    <w:p w14:paraId="4FD50900" w14:textId="3E85C016" w:rsidR="003A269A" w:rsidRDefault="003A269A" w:rsidP="006D45AD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Ein Spielzug wird mit einer "von" und einer "nach" Koordinate eingegeben.</w:t>
      </w:r>
    </w:p>
    <w:p w14:paraId="29F44089" w14:textId="60A11D56" w:rsidR="00D234F2" w:rsidRPr="0024553D" w:rsidRDefault="00A97C22" w:rsidP="006D45AD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 xml:space="preserve">Alle Spielzüge einer Runde werden in Reihenfolge des Eintreffens </w:t>
      </w:r>
      <w:r w:rsidR="003A269A">
        <w:rPr>
          <w:rFonts w:ascii="Times New Roman" w:hAnsi="Times New Roman" w:cs="Times New Roman"/>
          <w:color w:val="000000" w:themeColor="text1"/>
        </w:rPr>
        <w:t>angezeigt</w:t>
      </w:r>
      <w:r w:rsidR="00D234F2" w:rsidRPr="0024553D">
        <w:rPr>
          <w:rFonts w:ascii="Times New Roman" w:hAnsi="Times New Roman" w:cs="Times New Roman"/>
          <w:color w:val="000000" w:themeColor="text1"/>
        </w:rPr>
        <w:t>.</w:t>
      </w:r>
    </w:p>
    <w:p w14:paraId="391BC987" w14:textId="230DF4CB" w:rsidR="00A97C22" w:rsidRDefault="00A97C22" w:rsidP="006D45AD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4553D">
        <w:rPr>
          <w:rFonts w:ascii="Times New Roman" w:hAnsi="Times New Roman" w:cs="Times New Roman"/>
          <w:color w:val="000000" w:themeColor="text1"/>
        </w:rPr>
        <w:t>Jeder Spieler darf allerdings nur einen Spielzug pro Runde durchführen.</w:t>
      </w:r>
    </w:p>
    <w:p w14:paraId="6974D128" w14:textId="7EBFD729" w:rsidR="00A2481B" w:rsidRPr="0024553D" w:rsidRDefault="00A2481B" w:rsidP="006D45AD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Neue Spieler dürfen in der nächsten Runde einen Spielzug machen.</w:t>
      </w:r>
    </w:p>
    <w:p w14:paraId="51FA2164" w14:textId="77777777" w:rsidR="006D45AD" w:rsidRPr="00FE254A" w:rsidRDefault="006D45AD" w:rsidP="006D45AD">
      <w:pPr>
        <w:pStyle w:val="Aufgabentext"/>
        <w:pBdr>
          <w:top w:val="single" w:sz="4" w:space="1" w:color="auto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03DFCD8D" w14:textId="5FEFF58A" w:rsidR="006D45AD" w:rsidRPr="00366EAE" w:rsidRDefault="00366EAE" w:rsidP="008B501F">
      <w:pPr>
        <w:pStyle w:val="Aufgabe"/>
        <w:numPr>
          <w:ilvl w:val="0"/>
          <w:numId w:val="21"/>
        </w:numPr>
      </w:pPr>
      <w:r w:rsidRPr="008B501F">
        <w:t>Machen</w:t>
      </w:r>
      <w:r w:rsidRPr="00366EAE">
        <w:t xml:space="preserve"> Sie </w:t>
      </w:r>
      <w:r w:rsidR="003801F9">
        <w:t xml:space="preserve">zuerst </w:t>
      </w:r>
      <w:r w:rsidRPr="00366EAE">
        <w:t>ein paar einfache Übungen:</w:t>
      </w:r>
    </w:p>
    <w:p w14:paraId="4C81EFB5" w14:textId="77777777" w:rsidR="005A71C2" w:rsidRPr="00366EAE" w:rsidRDefault="005A71C2" w:rsidP="008B501F">
      <w:pPr>
        <w:pStyle w:val="Aufgabe"/>
        <w:ind w:left="567"/>
      </w:pPr>
      <w:r w:rsidRPr="00366EAE">
        <w:t xml:space="preserve">Implementieren Sie zwei Klassen, die parallel laufen. Die Klasse </w:t>
      </w:r>
      <w:r w:rsidRPr="008B501F">
        <w:rPr>
          <w:u w:val="single"/>
        </w:rPr>
        <w:t>DateCommand</w:t>
      </w:r>
      <w:r w:rsidRPr="00366EAE">
        <w:t xml:space="preserve"> soll wiederholt das aktuelle Datum ausgeben. Während die Klasse </w:t>
      </w:r>
      <w:r w:rsidRPr="008B501F">
        <w:rPr>
          <w:u w:val="single"/>
        </w:rPr>
        <w:t>CounterCommand</w:t>
      </w:r>
      <w:r w:rsidRPr="00366EAE">
        <w:t xml:space="preserve"> wiederholt Zahlen ausgibt. (Für die Datumsausgabe können sie </w:t>
      </w:r>
      <w:proofErr w:type="gramStart"/>
      <w:r w:rsidRPr="00366EAE">
        <w:t>ZonedDateTime.now(</w:t>
      </w:r>
      <w:proofErr w:type="gramEnd"/>
      <w:r w:rsidRPr="00366EAE">
        <w:t>) verwenden)</w:t>
      </w:r>
    </w:p>
    <w:p w14:paraId="2ED97188" w14:textId="38839CF0" w:rsidR="005A71C2" w:rsidRPr="005A71C2" w:rsidRDefault="005A71C2" w:rsidP="008B501F">
      <w:pPr>
        <w:pStyle w:val="Aufgabentext"/>
        <w:spacing w:after="60"/>
        <w:ind w:left="567"/>
      </w:pPr>
      <w:r w:rsidRPr="005A71C2">
        <w:t xml:space="preserve">Nutzen Sie </w:t>
      </w:r>
      <w:r w:rsidR="000659A8" w:rsidRPr="005A71C2">
        <w:t>einmal</w:t>
      </w:r>
      <w:r w:rsidRPr="005A71C2">
        <w:t xml:space="preserve"> Vererbung und </w:t>
      </w:r>
      <w:r w:rsidR="000659A8" w:rsidRPr="005A71C2">
        <w:t>einmal</w:t>
      </w:r>
      <w:r w:rsidRPr="005A71C2">
        <w:t xml:space="preserve"> Komposition zur Erstellung der Threads.</w:t>
      </w:r>
      <w:r w:rsidR="00810B69">
        <w:t xml:space="preserve"> </w:t>
      </w:r>
      <w:r w:rsidRPr="005A71C2">
        <w:t>Geben Sie den Threads entsprechende Namen und geben Sie die Namen der Threads und ihre Priorität aus.</w:t>
      </w:r>
      <w:r w:rsidR="00810B69">
        <w:t xml:space="preserve"> </w:t>
      </w:r>
      <w:r w:rsidRPr="005A71C2">
        <w:rPr>
          <w:b/>
          <w:bCs/>
        </w:rPr>
        <w:t xml:space="preserve">Thread.currentThread() </w:t>
      </w:r>
      <w:r w:rsidRPr="005A71C2">
        <w:t>holt den aktuell laufenden Thread.</w:t>
      </w:r>
    </w:p>
    <w:p w14:paraId="66E53822" w14:textId="6B9B8A51" w:rsidR="005A71C2" w:rsidRPr="005A71C2" w:rsidRDefault="005A71C2" w:rsidP="008B501F">
      <w:pPr>
        <w:pStyle w:val="Aufgabentext"/>
        <w:spacing w:after="60"/>
        <w:ind w:left="567"/>
      </w:pPr>
      <w:r w:rsidRPr="005A71C2">
        <w:t>Lassen Sie auch in der main eine Ausgabe wiederholt laufen, welche „Und hier läuft der main-Thread“. Bauen Sie kleine Verzögerungen in ihren Wiederholungen ein, damit sie das Wechseln der Threads besser beobachten können.</w:t>
      </w:r>
    </w:p>
    <w:p w14:paraId="622CA7C3" w14:textId="77777777" w:rsidR="003801F9" w:rsidRPr="00366EAE" w:rsidRDefault="003801F9" w:rsidP="008B501F">
      <w:pPr>
        <w:pStyle w:val="Aufgabe"/>
        <w:ind w:left="567"/>
      </w:pPr>
      <w:r w:rsidRPr="00366EAE">
        <w:t xml:space="preserve">Arbeiten Sie die Quicksort-Implementation um, so dass gleichzeitig die linken und die rechten rekursiven Aufrufe bearbeitet werden können. (eine fertige Implementation ohne Threads wird geboten.) </w:t>
      </w:r>
    </w:p>
    <w:p w14:paraId="32022302" w14:textId="3C23B427" w:rsidR="00372B50" w:rsidRPr="00372B50" w:rsidRDefault="00673E22" w:rsidP="003A269A">
      <w:pPr>
        <w:pStyle w:val="Aufgabe"/>
        <w:ind w:left="567"/>
      </w:pPr>
      <w:r w:rsidRPr="00372B50">
        <w:drawing>
          <wp:anchor distT="0" distB="0" distL="114300" distR="114300" simplePos="0" relativeHeight="251662336" behindDoc="0" locked="0" layoutInCell="1" allowOverlap="1" wp14:anchorId="769983D2" wp14:editId="1FF5DC8D">
            <wp:simplePos x="0" y="0"/>
            <wp:positionH relativeFrom="column">
              <wp:posOffset>3195320</wp:posOffset>
            </wp:positionH>
            <wp:positionV relativeFrom="paragraph">
              <wp:posOffset>31750</wp:posOffset>
            </wp:positionV>
            <wp:extent cx="3532505" cy="1318260"/>
            <wp:effectExtent l="0" t="0" r="0" b="0"/>
            <wp:wrapSquare wrapText="bothSides"/>
            <wp:docPr id="1026" name="Picture 2" descr="Datei:Matrix multiplication qt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atei:Matrix multiplication qtl2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0" b="15306"/>
                    <a:stretch/>
                  </pic:blipFill>
                  <pic:spPr bwMode="auto">
                    <a:xfrm>
                      <a:off x="0" y="0"/>
                      <a:ext cx="353250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B50" w:rsidRPr="00372B50">
        <w:t xml:space="preserve">Erstellen Sie ein Programm das in der Lage ist zwei </w:t>
      </w:r>
      <w:r w:rsidR="00372B50" w:rsidRPr="00366EAE">
        <w:rPr>
          <w:i/>
          <w:iCs/>
        </w:rPr>
        <w:t>n</w:t>
      </w:r>
      <w:r w:rsidR="00372B50" w:rsidRPr="00372B50">
        <w:t>×</w:t>
      </w:r>
      <w:r w:rsidR="00372B50" w:rsidRPr="00366EAE">
        <w:rPr>
          <w:i/>
          <w:iCs/>
        </w:rPr>
        <w:t xml:space="preserve">n </w:t>
      </w:r>
      <w:r w:rsidR="00372B50" w:rsidRPr="00372B50">
        <w:t>Matrizen miteinander zu multiplizieren.</w:t>
      </w:r>
    </w:p>
    <w:p w14:paraId="1705CEA8" w14:textId="4E7D7437" w:rsidR="00372B50" w:rsidRPr="00372B50" w:rsidRDefault="00673E22" w:rsidP="003A269A">
      <w:pPr>
        <w:pStyle w:val="Aufgabentext"/>
        <w:spacing w:after="60"/>
        <w:ind w:left="567"/>
      </w:pPr>
      <w:r w:rsidRPr="00372B50">
        <w:rPr>
          <w:noProof/>
        </w:rPr>
        <w:drawing>
          <wp:anchor distT="0" distB="0" distL="114300" distR="114300" simplePos="0" relativeHeight="251663360" behindDoc="0" locked="0" layoutInCell="1" allowOverlap="1" wp14:anchorId="7F6847A6" wp14:editId="5883B1D7">
            <wp:simplePos x="0" y="0"/>
            <wp:positionH relativeFrom="column">
              <wp:posOffset>2461496</wp:posOffset>
            </wp:positionH>
            <wp:positionV relativeFrom="paragraph">
              <wp:posOffset>660770</wp:posOffset>
            </wp:positionV>
            <wp:extent cx="4269850" cy="719341"/>
            <wp:effectExtent l="0" t="0" r="0" b="5080"/>
            <wp:wrapSquare wrapText="bothSides"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0" cy="7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2B50" w:rsidRPr="00372B50">
        <w:t>Um die Möglichkeiten modernen Mehrkernprozessoren zu nutzen, sollten die Zeilen unabhängig voneinander berechnet werden können.</w:t>
      </w:r>
    </w:p>
    <w:p w14:paraId="54D5CF15" w14:textId="660CC8A1" w:rsidR="00372B50" w:rsidRPr="00372B50" w:rsidRDefault="00372B50" w:rsidP="003A269A">
      <w:pPr>
        <w:pStyle w:val="Aufgabentext"/>
        <w:spacing w:after="60"/>
        <w:ind w:left="567"/>
      </w:pPr>
      <w:r w:rsidRPr="00372B50">
        <w:t>Anschließend sollen alle drei Matrizen ausgegeben werden.</w:t>
      </w:r>
    </w:p>
    <w:p w14:paraId="2976407B" w14:textId="5E22AF8B" w:rsidR="00372B50" w:rsidRPr="00372B50" w:rsidRDefault="00372B50" w:rsidP="003A269A">
      <w:pPr>
        <w:pStyle w:val="Aufgabentext"/>
        <w:spacing w:after="60"/>
        <w:ind w:left="567"/>
      </w:pPr>
      <w:r w:rsidRPr="00372B50">
        <w:t xml:space="preserve">Matrizen werden auf folgende Weise miteinander multipliziert: </w:t>
      </w:r>
    </w:p>
    <w:p w14:paraId="66CBB32B" w14:textId="77777777" w:rsidR="003A269A" w:rsidRPr="005A71C2" w:rsidRDefault="003A269A" w:rsidP="003A269A">
      <w:pPr>
        <w:pStyle w:val="Aufgabe"/>
        <w:numPr>
          <w:ilvl w:val="0"/>
          <w:numId w:val="21"/>
        </w:numPr>
      </w:pPr>
      <w:r w:rsidRPr="00366EAE">
        <w:t>Erstellen Sie eine Software zur Kontoverwaltung. Diese soll es mehreren Benutzern erlauben unabhängig voneinander Abbuchungen von einem Konto vorzunehmen, sofern dies möglich ist, ohne das Konto zu überziehen</w:t>
      </w:r>
      <w:r w:rsidRPr="005A71C2">
        <w:t>.</w:t>
      </w:r>
    </w:p>
    <w:p w14:paraId="2FA57647" w14:textId="77777777" w:rsidR="003A269A" w:rsidRPr="005A71C2" w:rsidRDefault="003A269A" w:rsidP="003A269A">
      <w:pPr>
        <w:pStyle w:val="Aufgabentext"/>
        <w:spacing w:after="60"/>
        <w:ind w:left="360"/>
      </w:pPr>
      <w:r w:rsidRPr="005A71C2">
        <w:t>Aufgrund veralteter Hardware entsteht bei jeder Abbuchung eine kurze Pause zwischen Bonitätsprüfung und der tatsächlichen Abbuchung, in der das System trotzdem, für weitere Aktionen zur Verfügung stehen soll.</w:t>
      </w:r>
    </w:p>
    <w:p w14:paraId="79B74CB8" w14:textId="77777777" w:rsidR="003A269A" w:rsidRDefault="003A269A" w:rsidP="003A269A">
      <w:pPr>
        <w:pStyle w:val="Aufgabentext"/>
        <w:spacing w:after="60"/>
        <w:ind w:left="360"/>
      </w:pPr>
      <w:r w:rsidRPr="005A71C2">
        <w:t xml:space="preserve">Implementieren Sie diese Funktionalität und betrachten Sie für zwei Personen, die jeweils </w:t>
      </w:r>
      <w:proofErr w:type="gramStart"/>
      <w:r w:rsidRPr="005A71C2">
        <w:t>10 mal</w:t>
      </w:r>
      <w:proofErr w:type="gramEnd"/>
      <w:r w:rsidRPr="005A71C2">
        <w:t xml:space="preserve"> versuchen 10 € von einem Konto abzubuchen, das ein Guthaben von 100 € aufweist, ob es Inkonsistenzen gibt.</w:t>
      </w:r>
    </w:p>
    <w:p w14:paraId="08072143" w14:textId="77777777" w:rsidR="003A269A" w:rsidRDefault="003A269A" w:rsidP="003A269A">
      <w:pPr>
        <w:pStyle w:val="Aufgabentext"/>
        <w:spacing w:after="60"/>
        <w:ind w:left="360"/>
      </w:pPr>
      <w:r w:rsidRPr="005A71C2">
        <w:t>Aufgrund zahlreicher Kundenbeschwerden möchten Sie nun die Abbuchung mittels geeigneter Techniken absichern, so dass keine parallelen Buchungen für das entsprechende Konto möglich sind.</w:t>
      </w:r>
    </w:p>
    <w:p w14:paraId="34EC12D6" w14:textId="1DA87CA9" w:rsidR="006D45AD" w:rsidRPr="005975BF" w:rsidRDefault="00C812EC" w:rsidP="008B501F">
      <w:pPr>
        <w:pStyle w:val="Aufgabe"/>
        <w:numPr>
          <w:ilvl w:val="0"/>
          <w:numId w:val="21"/>
        </w:numPr>
      </w:pPr>
      <w:r>
        <w:t xml:space="preserve">Zusatzaufgabe für Schnelle: </w:t>
      </w:r>
      <w:r w:rsidR="00362E80">
        <w:t>Client-Server Anwendung</w:t>
      </w:r>
    </w:p>
    <w:p w14:paraId="6AAF77D9" w14:textId="59640EA6" w:rsidR="008C051E" w:rsidRDefault="00362E80" w:rsidP="00810B69">
      <w:pPr>
        <w:pStyle w:val="Aufgabentext"/>
        <w:numPr>
          <w:ilvl w:val="0"/>
          <w:numId w:val="24"/>
        </w:numPr>
        <w:spacing w:before="120" w:after="120"/>
        <w:ind w:left="567"/>
      </w:pPr>
      <w:r>
        <w:t>Informieren Sie sich über Client-Server Anwendungen in Java</w:t>
      </w:r>
      <w:r w:rsidR="006D45AD">
        <w:t>.</w:t>
      </w:r>
      <w:r w:rsidR="006667BB">
        <w:t xml:space="preserve"> </w:t>
      </w:r>
      <w:r w:rsidR="00775FF5">
        <w:br/>
        <w:t>Wenn gewünscht</w:t>
      </w:r>
      <w:r w:rsidR="00954485">
        <w:t>,</w:t>
      </w:r>
      <w:r w:rsidR="00775FF5">
        <w:t xml:space="preserve"> gibt es</w:t>
      </w:r>
      <w:r w:rsidR="006667BB">
        <w:t xml:space="preserve"> gibt eine Schulung dazu am BWV.</w:t>
      </w:r>
      <w:r w:rsidR="008C051E">
        <w:t xml:space="preserve"> </w:t>
      </w:r>
    </w:p>
    <w:p w14:paraId="5F9B743B" w14:textId="2091FDF9" w:rsidR="006D45AD" w:rsidRDefault="008C051E" w:rsidP="00810B69">
      <w:pPr>
        <w:pStyle w:val="Aufgabentext"/>
        <w:numPr>
          <w:ilvl w:val="0"/>
          <w:numId w:val="24"/>
        </w:numPr>
        <w:spacing w:before="120" w:after="120"/>
        <w:ind w:left="567"/>
      </w:pPr>
      <w:r>
        <w:t>Erstellen Sie ein Aktivitätsdiagramm für den Chatbot.</w:t>
      </w:r>
    </w:p>
    <w:p w14:paraId="6CD963E4" w14:textId="0D1AC897" w:rsidR="00362E80" w:rsidRPr="004A07EE" w:rsidRDefault="00362E80" w:rsidP="00810B69">
      <w:pPr>
        <w:pStyle w:val="Aufgabentext"/>
        <w:numPr>
          <w:ilvl w:val="0"/>
          <w:numId w:val="24"/>
        </w:numPr>
        <w:spacing w:before="120" w:after="120"/>
        <w:ind w:left="567"/>
      </w:pPr>
      <w:r>
        <w:t xml:space="preserve">Erstellen Sie </w:t>
      </w:r>
      <w:r w:rsidR="00C812EC">
        <w:t>einen</w:t>
      </w:r>
      <w:r>
        <w:t xml:space="preserve"> Chat-Bot.</w:t>
      </w:r>
    </w:p>
    <w:sectPr w:rsidR="00362E80" w:rsidRPr="004A07EE" w:rsidSect="00B7002F">
      <w:footerReference w:type="default" r:id="rId9"/>
      <w:headerReference w:type="first" r:id="rId10"/>
      <w:footerReference w:type="first" r:id="rId11"/>
      <w:pgSz w:w="11906" w:h="16838"/>
      <w:pgMar w:top="1418" w:right="707" w:bottom="284" w:left="85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3089" w14:textId="77777777" w:rsidR="00577C27" w:rsidRDefault="00577C27" w:rsidP="003D2EEB">
      <w:r>
        <w:separator/>
      </w:r>
    </w:p>
  </w:endnote>
  <w:endnote w:type="continuationSeparator" w:id="0">
    <w:p w14:paraId="5E529592" w14:textId="77777777" w:rsidR="00577C27" w:rsidRDefault="00577C2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altName w:val="Roboto Condensed Light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119C" w14:textId="77777777" w:rsidR="00BD3F65" w:rsidRDefault="00B7002F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4BC3" w14:textId="67F7272D" w:rsidR="00BD3F65" w:rsidRDefault="00BD3F65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19A2" w14:textId="77777777" w:rsidR="00577C27" w:rsidRDefault="00577C27" w:rsidP="003D2EEB">
      <w:r>
        <w:separator/>
      </w:r>
    </w:p>
  </w:footnote>
  <w:footnote w:type="continuationSeparator" w:id="0">
    <w:p w14:paraId="723458B6" w14:textId="77777777" w:rsidR="00577C27" w:rsidRDefault="00577C2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4EBE" w14:textId="1A3D4A9A" w:rsidR="00BE0AE4" w:rsidRPr="00802F82" w:rsidRDefault="003D2EEB" w:rsidP="00802F82">
    <w:pPr>
      <w:pStyle w:val="Kopfzeile"/>
      <w:tabs>
        <w:tab w:val="clear" w:pos="4536"/>
      </w:tabs>
      <w:ind w:left="3544"/>
      <w:rPr>
        <w:sz w:val="40"/>
        <w:szCs w:val="32"/>
      </w:rPr>
    </w:pPr>
    <w:r w:rsidRPr="00802F82">
      <w:rPr>
        <w:noProof/>
        <w:sz w:val="32"/>
        <w:szCs w:val="32"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66B3EAF5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9" name="Grafik 9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2F82" w:rsidRPr="00802F82">
      <w:rPr>
        <w:sz w:val="40"/>
        <w:szCs w:val="32"/>
      </w:rPr>
      <w:t>Aufgabenblatt Threads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A91"/>
    <w:multiLevelType w:val="hybridMultilevel"/>
    <w:tmpl w:val="31446824"/>
    <w:lvl w:ilvl="0" w:tplc="90408470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998"/>
    <w:multiLevelType w:val="hybridMultilevel"/>
    <w:tmpl w:val="67581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819"/>
    <w:multiLevelType w:val="hybridMultilevel"/>
    <w:tmpl w:val="DC9E2250"/>
    <w:lvl w:ilvl="0" w:tplc="D63A1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E6812"/>
    <w:multiLevelType w:val="hybridMultilevel"/>
    <w:tmpl w:val="91E8FDA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120D8"/>
    <w:multiLevelType w:val="hybridMultilevel"/>
    <w:tmpl w:val="90904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01199"/>
    <w:multiLevelType w:val="hybridMultilevel"/>
    <w:tmpl w:val="929CE7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32C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E0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A7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2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CD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BE0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05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E8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A08DC"/>
    <w:multiLevelType w:val="hybridMultilevel"/>
    <w:tmpl w:val="62526038"/>
    <w:lvl w:ilvl="0" w:tplc="CE287452">
      <w:start w:val="1"/>
      <w:numFmt w:val="decimal"/>
      <w:lvlText w:val="Aufgabe %1"/>
      <w:lvlJc w:val="left"/>
      <w:pPr>
        <w:ind w:left="360" w:hanging="360"/>
      </w:pPr>
      <w:rPr>
        <w:b/>
        <w:bCs/>
      </w:rPr>
    </w:lvl>
    <w:lvl w:ilvl="1" w:tplc="D63A1EAE">
      <w:start w:val="1"/>
      <w:numFmt w:val="upperLetter"/>
      <w:pStyle w:val="Aufgabe"/>
      <w:lvlText w:val="%2)"/>
      <w:lvlJc w:val="left"/>
      <w:pPr>
        <w:ind w:left="108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6362C"/>
    <w:multiLevelType w:val="hybridMultilevel"/>
    <w:tmpl w:val="D0DAB71A"/>
    <w:lvl w:ilvl="0" w:tplc="EF58A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7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7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23153"/>
    <w:multiLevelType w:val="hybridMultilevel"/>
    <w:tmpl w:val="F556868E"/>
    <w:lvl w:ilvl="0" w:tplc="597A1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2C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E0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A7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2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CD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BE0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05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E8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8760E"/>
    <w:multiLevelType w:val="hybridMultilevel"/>
    <w:tmpl w:val="A51A6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521E"/>
    <w:multiLevelType w:val="hybridMultilevel"/>
    <w:tmpl w:val="1A94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05126"/>
    <w:multiLevelType w:val="hybridMultilevel"/>
    <w:tmpl w:val="CA4A18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766CC"/>
    <w:multiLevelType w:val="hybridMultilevel"/>
    <w:tmpl w:val="822EA0A4"/>
    <w:lvl w:ilvl="0" w:tplc="04070017">
      <w:start w:val="1"/>
      <w:numFmt w:val="lowerLetter"/>
      <w:lvlText w:val="%1)"/>
      <w:lvlJc w:val="left"/>
      <w:pPr>
        <w:ind w:left="767" w:hanging="360"/>
      </w:pPr>
    </w:lvl>
    <w:lvl w:ilvl="1" w:tplc="04070019" w:tentative="1">
      <w:start w:val="1"/>
      <w:numFmt w:val="lowerLetter"/>
      <w:lvlText w:val="%2."/>
      <w:lvlJc w:val="left"/>
      <w:pPr>
        <w:ind w:left="1487" w:hanging="360"/>
      </w:pPr>
    </w:lvl>
    <w:lvl w:ilvl="2" w:tplc="0407001B" w:tentative="1">
      <w:start w:val="1"/>
      <w:numFmt w:val="lowerRoman"/>
      <w:lvlText w:val="%3."/>
      <w:lvlJc w:val="right"/>
      <w:pPr>
        <w:ind w:left="2207" w:hanging="180"/>
      </w:pPr>
    </w:lvl>
    <w:lvl w:ilvl="3" w:tplc="0407000F" w:tentative="1">
      <w:start w:val="1"/>
      <w:numFmt w:val="decimal"/>
      <w:lvlText w:val="%4."/>
      <w:lvlJc w:val="left"/>
      <w:pPr>
        <w:ind w:left="2927" w:hanging="360"/>
      </w:pPr>
    </w:lvl>
    <w:lvl w:ilvl="4" w:tplc="04070019" w:tentative="1">
      <w:start w:val="1"/>
      <w:numFmt w:val="lowerLetter"/>
      <w:lvlText w:val="%5."/>
      <w:lvlJc w:val="left"/>
      <w:pPr>
        <w:ind w:left="3647" w:hanging="360"/>
      </w:pPr>
    </w:lvl>
    <w:lvl w:ilvl="5" w:tplc="0407001B" w:tentative="1">
      <w:start w:val="1"/>
      <w:numFmt w:val="lowerRoman"/>
      <w:lvlText w:val="%6."/>
      <w:lvlJc w:val="right"/>
      <w:pPr>
        <w:ind w:left="4367" w:hanging="180"/>
      </w:pPr>
    </w:lvl>
    <w:lvl w:ilvl="6" w:tplc="0407000F" w:tentative="1">
      <w:start w:val="1"/>
      <w:numFmt w:val="decimal"/>
      <w:lvlText w:val="%7."/>
      <w:lvlJc w:val="left"/>
      <w:pPr>
        <w:ind w:left="5087" w:hanging="360"/>
      </w:pPr>
    </w:lvl>
    <w:lvl w:ilvl="7" w:tplc="04070019" w:tentative="1">
      <w:start w:val="1"/>
      <w:numFmt w:val="lowerLetter"/>
      <w:lvlText w:val="%8."/>
      <w:lvlJc w:val="left"/>
      <w:pPr>
        <w:ind w:left="5807" w:hanging="360"/>
      </w:pPr>
    </w:lvl>
    <w:lvl w:ilvl="8" w:tplc="0407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94494"/>
    <w:multiLevelType w:val="hybridMultilevel"/>
    <w:tmpl w:val="46BC10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847B4"/>
    <w:multiLevelType w:val="hybridMultilevel"/>
    <w:tmpl w:val="F6BC2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9A0BDE"/>
    <w:multiLevelType w:val="hybridMultilevel"/>
    <w:tmpl w:val="DC9E2250"/>
    <w:lvl w:ilvl="0" w:tplc="D63A1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40EA1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8090019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63D04BB"/>
    <w:multiLevelType w:val="hybridMultilevel"/>
    <w:tmpl w:val="48E8633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A36AC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DE2EE5"/>
    <w:multiLevelType w:val="hybridMultilevel"/>
    <w:tmpl w:val="F5C897D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8455C"/>
    <w:multiLevelType w:val="hybridMultilevel"/>
    <w:tmpl w:val="7A50ACD6"/>
    <w:lvl w:ilvl="0" w:tplc="D63A1E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19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16"/>
  </w:num>
  <w:num w:numId="10">
    <w:abstractNumId w:val="20"/>
  </w:num>
  <w:num w:numId="11">
    <w:abstractNumId w:val="22"/>
  </w:num>
  <w:num w:numId="12">
    <w:abstractNumId w:val="23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  <w:num w:numId="17">
    <w:abstractNumId w:val="21"/>
  </w:num>
  <w:num w:numId="18">
    <w:abstractNumId w:val="9"/>
  </w:num>
  <w:num w:numId="19">
    <w:abstractNumId w:val="6"/>
  </w:num>
  <w:num w:numId="20">
    <w:abstractNumId w:val="13"/>
  </w:num>
  <w:num w:numId="21">
    <w:abstractNumId w:val="7"/>
  </w:num>
  <w:num w:numId="22">
    <w:abstractNumId w:val="24"/>
  </w:num>
  <w:num w:numId="23">
    <w:abstractNumId w:val="2"/>
  </w:num>
  <w:num w:numId="24">
    <w:abstractNumId w:val="18"/>
  </w:num>
  <w:num w:numId="25">
    <w:abstractNumId w:val="3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attachedTemplate r:id="rId1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10E66"/>
    <w:rsid w:val="00024A00"/>
    <w:rsid w:val="0003577F"/>
    <w:rsid w:val="000659A8"/>
    <w:rsid w:val="00075286"/>
    <w:rsid w:val="000758DB"/>
    <w:rsid w:val="0008304B"/>
    <w:rsid w:val="0009796E"/>
    <w:rsid w:val="000A59A0"/>
    <w:rsid w:val="000C4A6B"/>
    <w:rsid w:val="000D6DF1"/>
    <w:rsid w:val="000E43B3"/>
    <w:rsid w:val="00114161"/>
    <w:rsid w:val="00115577"/>
    <w:rsid w:val="00122030"/>
    <w:rsid w:val="00126586"/>
    <w:rsid w:val="001375D5"/>
    <w:rsid w:val="00155FBB"/>
    <w:rsid w:val="00180BC4"/>
    <w:rsid w:val="0019308E"/>
    <w:rsid w:val="0019330B"/>
    <w:rsid w:val="001A3699"/>
    <w:rsid w:val="001A720A"/>
    <w:rsid w:val="001B0078"/>
    <w:rsid w:val="001B23B7"/>
    <w:rsid w:val="001B4CD1"/>
    <w:rsid w:val="001C1C9A"/>
    <w:rsid w:val="001E520C"/>
    <w:rsid w:val="001E7802"/>
    <w:rsid w:val="00202FA2"/>
    <w:rsid w:val="00212714"/>
    <w:rsid w:val="0022786F"/>
    <w:rsid w:val="00234D1D"/>
    <w:rsid w:val="00235BA5"/>
    <w:rsid w:val="0024553D"/>
    <w:rsid w:val="0028256A"/>
    <w:rsid w:val="00291803"/>
    <w:rsid w:val="002936C9"/>
    <w:rsid w:val="002B405B"/>
    <w:rsid w:val="002F4765"/>
    <w:rsid w:val="00301DBD"/>
    <w:rsid w:val="00307396"/>
    <w:rsid w:val="003119E9"/>
    <w:rsid w:val="00320437"/>
    <w:rsid w:val="003267BD"/>
    <w:rsid w:val="00336857"/>
    <w:rsid w:val="00343C6B"/>
    <w:rsid w:val="00346438"/>
    <w:rsid w:val="00362E80"/>
    <w:rsid w:val="00366EAE"/>
    <w:rsid w:val="00372B50"/>
    <w:rsid w:val="00373A91"/>
    <w:rsid w:val="00375590"/>
    <w:rsid w:val="003801F9"/>
    <w:rsid w:val="00381028"/>
    <w:rsid w:val="003A269A"/>
    <w:rsid w:val="003A7837"/>
    <w:rsid w:val="003C5346"/>
    <w:rsid w:val="003D2EEB"/>
    <w:rsid w:val="003E7109"/>
    <w:rsid w:val="003F1AF4"/>
    <w:rsid w:val="00403047"/>
    <w:rsid w:val="00432B70"/>
    <w:rsid w:val="00434C04"/>
    <w:rsid w:val="00435D2D"/>
    <w:rsid w:val="00440E58"/>
    <w:rsid w:val="00444F4D"/>
    <w:rsid w:val="004628E9"/>
    <w:rsid w:val="00467184"/>
    <w:rsid w:val="00470F80"/>
    <w:rsid w:val="00472A5B"/>
    <w:rsid w:val="004819AF"/>
    <w:rsid w:val="004A07EE"/>
    <w:rsid w:val="004B4C2F"/>
    <w:rsid w:val="004B53EB"/>
    <w:rsid w:val="004B7A44"/>
    <w:rsid w:val="004B7DE8"/>
    <w:rsid w:val="004C6FFA"/>
    <w:rsid w:val="004D2898"/>
    <w:rsid w:val="004D4D8D"/>
    <w:rsid w:val="004E3D5C"/>
    <w:rsid w:val="004E545D"/>
    <w:rsid w:val="004F0AB5"/>
    <w:rsid w:val="004F65EF"/>
    <w:rsid w:val="0053197F"/>
    <w:rsid w:val="00546048"/>
    <w:rsid w:val="0055711E"/>
    <w:rsid w:val="00557A12"/>
    <w:rsid w:val="00570E8C"/>
    <w:rsid w:val="005756C0"/>
    <w:rsid w:val="0057577D"/>
    <w:rsid w:val="00577C27"/>
    <w:rsid w:val="005804D3"/>
    <w:rsid w:val="00585C90"/>
    <w:rsid w:val="005975BF"/>
    <w:rsid w:val="005A59A2"/>
    <w:rsid w:val="005A6577"/>
    <w:rsid w:val="005A71C2"/>
    <w:rsid w:val="005D2AB8"/>
    <w:rsid w:val="005D417C"/>
    <w:rsid w:val="005D48FE"/>
    <w:rsid w:val="005F5E56"/>
    <w:rsid w:val="00612100"/>
    <w:rsid w:val="00644569"/>
    <w:rsid w:val="00644B62"/>
    <w:rsid w:val="00657A96"/>
    <w:rsid w:val="00665DD0"/>
    <w:rsid w:val="006667BB"/>
    <w:rsid w:val="0066775A"/>
    <w:rsid w:val="00673E22"/>
    <w:rsid w:val="00681615"/>
    <w:rsid w:val="00681847"/>
    <w:rsid w:val="0068280D"/>
    <w:rsid w:val="00686478"/>
    <w:rsid w:val="00690C9D"/>
    <w:rsid w:val="006916A7"/>
    <w:rsid w:val="00692F87"/>
    <w:rsid w:val="006C0A93"/>
    <w:rsid w:val="006C30CC"/>
    <w:rsid w:val="006C6D64"/>
    <w:rsid w:val="006D45AD"/>
    <w:rsid w:val="006D6F2F"/>
    <w:rsid w:val="006E55F9"/>
    <w:rsid w:val="006E6AB7"/>
    <w:rsid w:val="006F3D0D"/>
    <w:rsid w:val="006F7975"/>
    <w:rsid w:val="00707487"/>
    <w:rsid w:val="00717832"/>
    <w:rsid w:val="00723160"/>
    <w:rsid w:val="00723B1D"/>
    <w:rsid w:val="00725D81"/>
    <w:rsid w:val="007379A1"/>
    <w:rsid w:val="007408FF"/>
    <w:rsid w:val="00760277"/>
    <w:rsid w:val="0076726B"/>
    <w:rsid w:val="00775FF5"/>
    <w:rsid w:val="00790813"/>
    <w:rsid w:val="007A053D"/>
    <w:rsid w:val="007A4E78"/>
    <w:rsid w:val="007C6BC0"/>
    <w:rsid w:val="007E7708"/>
    <w:rsid w:val="007F0B17"/>
    <w:rsid w:val="007F6997"/>
    <w:rsid w:val="00802F82"/>
    <w:rsid w:val="0080610D"/>
    <w:rsid w:val="00810B69"/>
    <w:rsid w:val="008127D1"/>
    <w:rsid w:val="008637DD"/>
    <w:rsid w:val="00864FBE"/>
    <w:rsid w:val="00872300"/>
    <w:rsid w:val="008846B0"/>
    <w:rsid w:val="00895FD5"/>
    <w:rsid w:val="008A6065"/>
    <w:rsid w:val="008B501F"/>
    <w:rsid w:val="008B54D2"/>
    <w:rsid w:val="008C051E"/>
    <w:rsid w:val="008D2F85"/>
    <w:rsid w:val="008D41F9"/>
    <w:rsid w:val="008D5EFA"/>
    <w:rsid w:val="008D7B79"/>
    <w:rsid w:val="008F042E"/>
    <w:rsid w:val="009220AE"/>
    <w:rsid w:val="0092478E"/>
    <w:rsid w:val="00927866"/>
    <w:rsid w:val="0093168F"/>
    <w:rsid w:val="00937869"/>
    <w:rsid w:val="00947ACF"/>
    <w:rsid w:val="00952E75"/>
    <w:rsid w:val="00954485"/>
    <w:rsid w:val="00956075"/>
    <w:rsid w:val="00970B38"/>
    <w:rsid w:val="00981BC7"/>
    <w:rsid w:val="00984578"/>
    <w:rsid w:val="00986F99"/>
    <w:rsid w:val="009979BA"/>
    <w:rsid w:val="009A6F19"/>
    <w:rsid w:val="009A79A9"/>
    <w:rsid w:val="009B4BCA"/>
    <w:rsid w:val="009C142F"/>
    <w:rsid w:val="009F37D8"/>
    <w:rsid w:val="009F5E40"/>
    <w:rsid w:val="00A01721"/>
    <w:rsid w:val="00A045CF"/>
    <w:rsid w:val="00A058EE"/>
    <w:rsid w:val="00A177A8"/>
    <w:rsid w:val="00A2481B"/>
    <w:rsid w:val="00A27432"/>
    <w:rsid w:val="00A469EA"/>
    <w:rsid w:val="00A4727F"/>
    <w:rsid w:val="00A71618"/>
    <w:rsid w:val="00A97C22"/>
    <w:rsid w:val="00AA2A73"/>
    <w:rsid w:val="00AC57CC"/>
    <w:rsid w:val="00AD162B"/>
    <w:rsid w:val="00AD574C"/>
    <w:rsid w:val="00AE4F13"/>
    <w:rsid w:val="00AF2414"/>
    <w:rsid w:val="00AF34EA"/>
    <w:rsid w:val="00B0245C"/>
    <w:rsid w:val="00B12413"/>
    <w:rsid w:val="00B1636A"/>
    <w:rsid w:val="00B17123"/>
    <w:rsid w:val="00B238B8"/>
    <w:rsid w:val="00B7002F"/>
    <w:rsid w:val="00B71BB9"/>
    <w:rsid w:val="00B73C62"/>
    <w:rsid w:val="00BA1E38"/>
    <w:rsid w:val="00BD3F65"/>
    <w:rsid w:val="00BD455A"/>
    <w:rsid w:val="00BD7F7F"/>
    <w:rsid w:val="00BE0AE4"/>
    <w:rsid w:val="00BF1C7C"/>
    <w:rsid w:val="00BF2D88"/>
    <w:rsid w:val="00C150C9"/>
    <w:rsid w:val="00C17899"/>
    <w:rsid w:val="00C32B71"/>
    <w:rsid w:val="00C36097"/>
    <w:rsid w:val="00C520E5"/>
    <w:rsid w:val="00C5355D"/>
    <w:rsid w:val="00C622D9"/>
    <w:rsid w:val="00C75F0A"/>
    <w:rsid w:val="00C812EC"/>
    <w:rsid w:val="00C8178C"/>
    <w:rsid w:val="00C960AE"/>
    <w:rsid w:val="00CA3A1E"/>
    <w:rsid w:val="00CD429A"/>
    <w:rsid w:val="00CF51C1"/>
    <w:rsid w:val="00D06265"/>
    <w:rsid w:val="00D0796E"/>
    <w:rsid w:val="00D11929"/>
    <w:rsid w:val="00D14848"/>
    <w:rsid w:val="00D20971"/>
    <w:rsid w:val="00D21968"/>
    <w:rsid w:val="00D234F2"/>
    <w:rsid w:val="00D249C8"/>
    <w:rsid w:val="00D261A2"/>
    <w:rsid w:val="00D6195A"/>
    <w:rsid w:val="00D66125"/>
    <w:rsid w:val="00D861A9"/>
    <w:rsid w:val="00DA07B5"/>
    <w:rsid w:val="00DA3838"/>
    <w:rsid w:val="00DA4D2B"/>
    <w:rsid w:val="00DB45A2"/>
    <w:rsid w:val="00DB6CB7"/>
    <w:rsid w:val="00DC3988"/>
    <w:rsid w:val="00DD30F3"/>
    <w:rsid w:val="00DD5BE2"/>
    <w:rsid w:val="00DE52E7"/>
    <w:rsid w:val="00E061D0"/>
    <w:rsid w:val="00E31A7D"/>
    <w:rsid w:val="00E3581F"/>
    <w:rsid w:val="00E4081B"/>
    <w:rsid w:val="00E5240F"/>
    <w:rsid w:val="00E572CF"/>
    <w:rsid w:val="00E6007E"/>
    <w:rsid w:val="00E6251F"/>
    <w:rsid w:val="00E718DA"/>
    <w:rsid w:val="00E96C6C"/>
    <w:rsid w:val="00EA0DCC"/>
    <w:rsid w:val="00EA7AD3"/>
    <w:rsid w:val="00EC6067"/>
    <w:rsid w:val="00EE1BEF"/>
    <w:rsid w:val="00EE7DAD"/>
    <w:rsid w:val="00F36240"/>
    <w:rsid w:val="00F4403E"/>
    <w:rsid w:val="00F54F17"/>
    <w:rsid w:val="00F70D4C"/>
    <w:rsid w:val="00F71AE4"/>
    <w:rsid w:val="00F71FF6"/>
    <w:rsid w:val="00FE254A"/>
    <w:rsid w:val="00FE5742"/>
    <w:rsid w:val="00FF516A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28256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A6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A6577"/>
    <w:rPr>
      <w:rFonts w:ascii="Roboto Condensed Light" w:hAnsi="Roboto Condensed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A6577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937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fgabeZchn">
    <w:name w:val="Aufgabe Zchn"/>
    <w:basedOn w:val="Absatz-Standardschriftart"/>
    <w:link w:val="Aufgabe"/>
    <w:locked/>
    <w:rsid w:val="008B501F"/>
    <w:rPr>
      <w:rFonts w:ascii="Roboto Condensed Light" w:hAnsi="Roboto Condensed Light"/>
    </w:rPr>
  </w:style>
  <w:style w:type="paragraph" w:customStyle="1" w:styleId="Aufgabe">
    <w:name w:val="Aufgabe"/>
    <w:basedOn w:val="Standard"/>
    <w:link w:val="AufgabeZchn"/>
    <w:autoRedefine/>
    <w:qFormat/>
    <w:rsid w:val="008B501F"/>
    <w:pPr>
      <w:keepNext/>
      <w:numPr>
        <w:ilvl w:val="1"/>
        <w:numId w:val="21"/>
      </w:numPr>
      <w:spacing w:before="2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5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6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5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</Template>
  <TotalTime>0</TotalTime>
  <Pages>1</Pages>
  <Words>428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Alexandra Rollins</cp:lastModifiedBy>
  <cp:revision>72</cp:revision>
  <cp:lastPrinted>2017-07-07T16:26:00Z</cp:lastPrinted>
  <dcterms:created xsi:type="dcterms:W3CDTF">2022-04-05T11:00:00Z</dcterms:created>
  <dcterms:modified xsi:type="dcterms:W3CDTF">2025-03-14T11:49:00Z</dcterms:modified>
</cp:coreProperties>
</file>